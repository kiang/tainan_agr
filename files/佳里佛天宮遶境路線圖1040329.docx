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D4" w:rsidRDefault="00397DD4">
      <w:bookmarkStart w:id="0" w:name="_GoBack"/>
      <w:r w:rsidRPr="00C92C0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s://fbcdn-sphotos-e-a.akamaihd.net/hphotos-ak-xft1/v/t1.0-9/s720x720/10309523_872984502762726_110416705359490262_n.jpg?oh=d625ee9209059e461d1718bbe3ac30de&amp;oe=55B8354B&amp;__gda__=1434742996_73e0ebaeaf3430609fefd5edeb8fb2b4" style="width:424.8pt;height:685.8pt;visibility:visible">
            <v:imagedata r:id="rId4" o:title=""/>
          </v:shape>
        </w:pict>
      </w:r>
      <w:bookmarkEnd w:id="0"/>
    </w:p>
    <w:sectPr w:rsidR="00397DD4" w:rsidSect="00B94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C65"/>
    <w:rsid w:val="00036FF7"/>
    <w:rsid w:val="00397DD4"/>
    <w:rsid w:val="00476321"/>
    <w:rsid w:val="00723C65"/>
    <w:rsid w:val="00876956"/>
    <w:rsid w:val="00B94B03"/>
    <w:rsid w:val="00C226E0"/>
    <w:rsid w:val="00C9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B03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23C6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3C6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0</Words>
  <Characters>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user</cp:lastModifiedBy>
  <cp:revision>2</cp:revision>
  <cp:lastPrinted>2015-03-19T00:36:00Z</cp:lastPrinted>
  <dcterms:created xsi:type="dcterms:W3CDTF">2015-03-19T00:38:00Z</dcterms:created>
  <dcterms:modified xsi:type="dcterms:W3CDTF">2015-03-19T00:38:00Z</dcterms:modified>
</cp:coreProperties>
</file>